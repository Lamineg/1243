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D5" w:rsidRPr="00E207D5" w:rsidRDefault="002608C5" w:rsidP="00E207D5">
      <w:pPr>
        <w:ind w:left="360"/>
        <w:rPr>
          <w:rFonts w:ascii="Arial" w:eastAsia="Times New Roman" w:hAnsi="Arial" w:cs="Arial"/>
          <w:color w:val="222222"/>
          <w:sz w:val="27"/>
          <w:szCs w:val="27"/>
          <w:lang w:val="fr-BE" w:eastAsia="fr-BE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429888" behindDoc="0" locked="0" layoutInCell="1" allowOverlap="1" wp14:anchorId="0EDEAF62" wp14:editId="0FFAEBE4">
                <wp:simplePos x="0" y="0"/>
                <wp:positionH relativeFrom="column">
                  <wp:posOffset>10446385</wp:posOffset>
                </wp:positionH>
                <wp:positionV relativeFrom="paragraph">
                  <wp:posOffset>167640</wp:posOffset>
                </wp:positionV>
                <wp:extent cx="1258570" cy="1249045"/>
                <wp:effectExtent l="0" t="0" r="17780" b="27305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1249045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47867" id="Grouper 92" o:spid="_x0000_s1026" style="position:absolute;margin-left:822.55pt;margin-top:13.2pt;width:99.1pt;height:98.35pt;z-index:251429888;mso-width-relative:margin;mso-height-relative:margin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">
                <v:line id="Connecteur droit 60" o:spid="_x0000_s1027" style="position:absolute;flip:y;visibility:visible;mso-wrap-style:square" from="0,0" to="8451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hNXsEAAADbAAAADwAAAGRycy9kb3ducmV2LnhtbERPPW/CMBDdkfgP1iGxEQcGRAMGIRBV&#10;pHaglIXtiI8kEJ/T2ITw7/GA1PHpfS9WnalES40rLSsYRzEI4szqknMFx9/daAbCeWSNlWVS8CQH&#10;q2W/t8BE2wf/UHvwuQgh7BJUUHhfJ1K6rCCDLrI1ceAutjHoA2xyqRt8hHBTyUkcT6XBkkNDgTVt&#10;Cspuh7tRcLpuUuaP6/nr83vfduM/226fqVLDQbeeg/DU+X/x251qBdOwPnw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6E1ewQAAANsAAAAPAAAAAAAAAAAAAAAA&#10;AKECAABkcnMvZG93bnJldi54bWxQSwUGAAAAAAQABAD5AAAAjwMAAAAA&#10;" strokecolor="white" strokeweight="1.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ToxcUAAADbAAAADwAAAGRycy9kb3ducmV2LnhtbESPT2vCQBTE7wW/w/KE3ppNehBNXUNR&#10;LIF6aNVLb8/sM3+afZtmtzF++25B8DjMzG+YZTaaVgzUu9qygiSKQRAXVtdcKjgetk9zEM4ja2wt&#10;k4IrOchWk4clptpe+JOGvS9FgLBLUUHlfZdK6YqKDLrIdsTBO9veoA+yL6Xu8RLgppXPcTyTBmsO&#10;CxV2tK6o+N7/GgVfzTpnXjSn97fdxzAmP3bYXHOlHqfj6wsIT6O/h2/tXCuYJfD/Jfw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ToxcUAAADbAAAADwAAAAAAAAAA&#10;AAAAAAChAgAAZHJzL2Rvd25yZXYueG1sUEsFBgAAAAAEAAQA+QAAAJMDAAAAAA==&#10;" strokecolor="white" strokeweight="1.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2ssQAAADbAAAADwAAAGRycy9kb3ducmV2LnhtbESPQYvCMBSE74L/ITzBm6Z6kLUaRZSV&#10;gnvYVS/ens2zrTYv3SbW+u83C4LHYWa+YebL1pSiodoVlhWMhhEI4tTqgjMFx8Pn4AOE88gaS8uk&#10;4EkOlotuZ46xtg/+oWbvMxEg7GJUkHtfxVK6NCeDbmgr4uBdbG3QB1lnUtf4CHBTynEUTaTBgsNC&#10;jhWtc0pv+7tRcLquE+bp9bzbfn037ejXNptnolS/165mIDy1/h1+tROtYDKG/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nayxAAAANsAAAAPAAAAAAAAAAAA&#10;AAAAAKECAABkcnMvZG93bnJldi54bWxQSwUGAAAAAAQABAD5AAAAkgMAAAAA&#10;" strokecolor="white" strokeweight="1.5pt">
                  <v:stroke dashstyle="1 1" endcap="round"/>
                </v:line>
              </v:group>
            </w:pict>
          </mc:Fallback>
        </mc:AlternateContent>
      </w:r>
      <w:r w:rsidR="00965A0A"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 wp14:anchorId="15B018A7" wp14:editId="1FAE887A">
                <wp:simplePos x="0" y="0"/>
                <wp:positionH relativeFrom="margin">
                  <wp:posOffset>-259829</wp:posOffset>
                </wp:positionH>
                <wp:positionV relativeFrom="paragraph">
                  <wp:posOffset>-2231465</wp:posOffset>
                </wp:positionV>
                <wp:extent cx="1797862" cy="4417896"/>
                <wp:effectExtent l="0" t="814705" r="0" b="740410"/>
                <wp:wrapNone/>
                <wp:docPr id="35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995115">
                          <a:off x="0" y="0"/>
                          <a:ext cx="1797862" cy="4417896"/>
                          <a:chOff x="0" y="0"/>
                          <a:chExt cx="1797862" cy="3554057"/>
                        </a:xfrm>
                      </wpg:grpSpPr>
                      <wps:wsp>
                        <wps:cNvPr id="38" name="Connecteur droit 38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noFill/>
                          <a:ln w="19050" cap="rnd" cmpd="sng" algn="ctr">
                            <a:solidFill>
                              <a:srgbClr val="E06721"/>
                            </a:solidFill>
                            <a:prstDash val="sysDot"/>
                          </a:ln>
                          <a:effectLst/>
                        </wps:spPr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noFill/>
                          <a:ln w="19050" cap="rnd" cmpd="sng" algn="ctr">
                            <a:solidFill>
                              <a:srgbClr val="E06721"/>
                            </a:solidFill>
                            <a:prstDash val="sysDot"/>
                          </a:ln>
                          <a:effectLst/>
                        </wps:spPr>
                        <wps:bodyPr/>
                      </wps:wsp>
                      <wps:wsp>
                        <wps:cNvPr id="41" name="Connecteur droit 41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noFill/>
                          <a:ln w="19050" cap="rnd" cmpd="sng" algn="ctr">
                            <a:solidFill>
                              <a:srgbClr val="E06721"/>
                            </a:solidFill>
                            <a:prstDash val="sysDot"/>
                          </a:ln>
                          <a:effectLst/>
                        </wps:spPr>
                        <wps:bodyPr/>
                      </wps:wsp>
                      <wps:wsp>
                        <wps:cNvPr id="42" name="Connecteur droit 42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noFill/>
                          <a:ln w="19050" cap="rnd" cmpd="sng" algn="ctr">
                            <a:solidFill>
                              <a:srgbClr val="E06721"/>
                            </a:solidFill>
                            <a:prstDash val="sysDot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F682A" id="Grouper 89" o:spid="_x0000_s1026" style="position:absolute;margin-left:-20.45pt;margin-top:-175.7pt;width:141.55pt;height:347.85pt;rotation:4363731fd;z-index:252078080;mso-position-horizontal-relative:margin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">
                <v:line id="Connecteur droit 38" o:spid="_x0000_s1027" style="position:absolute;flip:x y;visibility:visible;mso-wrap-style:squar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Vnb8AAADbAAAADwAAAGRycy9kb3ducmV2LnhtbERPTYvCMBC9C/sfwix4s6kuiHSNIsu6&#10;eBDE6t6HZtoUm0ltYq3/3hwEj4/3vVwPthE9db52rGCapCCIC6drrhScT9vJAoQPyBobx6TgQR7W&#10;q4/REjPt7nykPg+ViCHsM1RgQmgzKX1hyKJPXEscudJ1FkOEXSV1h/cYbhs5S9O5tFhzbDDY0o+h&#10;4pLfrIK/rf/vD3St6oP5La/Tnczn+1Kp8eew+QYRaAhv8cu90wq+4tj4Jf4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hbVnb8AAADbAAAADwAAAAAAAAAAAAAAAACh&#10;AgAAZHJzL2Rvd25yZXYueG1sUEsFBgAAAAAEAAQA+QAAAI0DAAAAAA==&#10;" strokecolor="#e06721" strokeweight="1.5pt">
                  <v:stroke dashstyle="1 1" endcap="round"/>
                </v:line>
                <v:line id="Connecteur droit 39" o:spid="_x0000_s1028" style="position:absolute;flip:x y;visibility:visible;mso-wrap-style:squar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wBsQAAADbAAAADwAAAGRycy9kb3ducmV2LnhtbESPQWvCQBSE70L/w/IK3swmFURT11BK&#10;LR4EMbb3R/YlG5p9G7PbmP77rlDocZiZb5htMdlOjDT41rGCLElBEFdOt9wo+LjsF2sQPiBr7ByT&#10;gh/yUOweZlvMtbvxmcYyNCJC2OeowITQ51L6ypBFn7ieOHq1GyyGKIdG6gFvEW47+ZSmK2mx5bhg&#10;sKdXQ9VX+W0VvO/953iia9OezFt9zQ6yXB1rpeaP08sziEBT+A//tQ9awXID9y/x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WnAGxAAAANsAAAAPAAAAAAAAAAAA&#10;AAAAAKECAABkcnMvZG93bnJldi54bWxQSwUGAAAAAAQABAD5AAAAkgMAAAAA&#10;" strokecolor="#e06721" strokeweight="1.5pt">
                  <v:stroke dashstyle="1 1" endcap="round"/>
                </v:line>
                <v:line id="Connecteur droit 41" o:spid="_x0000_s1029" style="position:absolute;flip:x y;visibility:visible;mso-wrap-style:squar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oPfcIAAADbAAAADwAAAGRycy9kb3ducmV2LnhtbESPQWvCQBSE7wX/w/IEb3UTESnRVUS0&#10;eBCkUe+P7Es2mH0bs9sY/323UOhxmJlvmNVmsI3oqfO1YwXpNAFBXDhdc6Xgejm8f4DwAVlj45gU&#10;vMjDZj16W2Gm3ZO/qM9DJSKEfYYKTAhtJqUvDFn0U9cSR690ncUQZVdJ3eEzwm0jZ0mykBZrjgsG&#10;W9oZKu75t1XwefC3/kyPqj6bfflIjzJfnEqlJuNhuwQRaAj/4b/2USuYp/D7Jf4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oPfcIAAADbAAAADwAAAAAAAAAAAAAA&#10;AAChAgAAZHJzL2Rvd25yZXYueG1sUEsFBgAAAAAEAAQA+QAAAJADAAAAAA==&#10;" strokecolor="#e06721" strokeweight="1.5pt">
                  <v:stroke dashstyle="1 1" endcap="round"/>
                </v:line>
                <v:line id="Connecteur droit 42" o:spid="_x0000_s1030" style="position:absolute;flip:x y;visibility:visible;mso-wrap-style:squar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iRCsIAAADbAAAADwAAAGRycy9kb3ducmV2LnhtbESPQYvCMBSE78L+h/AW9qapsohUo8iy&#10;iocFser90bw2xealNrF2/70RBI/DzHzDLFa9rUVHra8cKxiPEhDEudMVlwpOx81wBsIHZI21Y1Lw&#10;Tx5Wy4/BAlPt7nygLguliBD2KSowITSplD43ZNGPXEMcvcK1FkOUbSl1i/cIt7WcJMlUWqw4Lhhs&#10;6MdQfsluVsF248/dnq5ltTe/xXW8k9n0r1Dq67Nfz0EE6sM7/GrvtILvC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iRCsIAAADbAAAADwAAAAAAAAAAAAAA&#10;AAChAgAAZHJzL2Rvd25yZXYueG1sUEsFBgAAAAAEAAQA+QAAAJADAAAAAA==&#10;" strokecolor="#e06721" strokeweight="1.5pt">
                  <v:stroke dashstyle="1 1" endcap="round"/>
                </v:line>
                <w10:wrap anchorx="margin"/>
              </v:group>
            </w:pict>
          </mc:Fallback>
        </mc:AlternateContent>
      </w:r>
      <w:r w:rsidR="00965A0A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0C85022" wp14:editId="1FB6D995">
                <wp:simplePos x="0" y="0"/>
                <wp:positionH relativeFrom="column">
                  <wp:posOffset>-105600</wp:posOffset>
                </wp:positionH>
                <wp:positionV relativeFrom="paragraph">
                  <wp:posOffset>-591185</wp:posOffset>
                </wp:positionV>
                <wp:extent cx="0" cy="10596245"/>
                <wp:effectExtent l="38100" t="38100" r="38100" b="1460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96245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ysClr val="window" lastClr="FFFFFF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A8C2" id="Connecteur droit 23" o:spid="_x0000_s1026" style="position:absolute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-46.55pt" to="-8.3pt,7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" strokecolor="window" strokeweight="6pt">
                <v:stroke dashstyle="1 1" endcap="round"/>
              </v:line>
            </w:pict>
          </mc:Fallback>
        </mc:AlternateContent>
      </w:r>
      <w:r w:rsidR="00965A0A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44C5F511" wp14:editId="795766C0">
                <wp:simplePos x="0" y="0"/>
                <wp:positionH relativeFrom="page">
                  <wp:align>left</wp:align>
                </wp:positionH>
                <wp:positionV relativeFrom="paragraph">
                  <wp:posOffset>-629285</wp:posOffset>
                </wp:positionV>
                <wp:extent cx="714375" cy="10801350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080135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FD6C" id="Rectangle 22" o:spid="_x0000_s1026" style="position:absolute;margin-left:0;margin-top:-49.55pt;width:56.25pt;height:850.5pt;z-index:-251266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" fillcolor="#48b6a8" stroked="f">
                <w10:wrap anchorx="page"/>
              </v:rect>
            </w:pict>
          </mc:Fallback>
        </mc:AlternateContent>
      </w:r>
      <w:r w:rsidR="006721DA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1C3F822A" wp14:editId="4B713E0E">
                <wp:simplePos x="0" y="0"/>
                <wp:positionH relativeFrom="column">
                  <wp:posOffset>2430449</wp:posOffset>
                </wp:positionH>
                <wp:positionV relativeFrom="paragraph">
                  <wp:posOffset>442</wp:posOffset>
                </wp:positionV>
                <wp:extent cx="9119870" cy="1327785"/>
                <wp:effectExtent l="0" t="0" r="5080" b="5715"/>
                <wp:wrapThrough wrapText="bothSides">
                  <wp:wrapPolygon edited="0">
                    <wp:start x="0" y="0"/>
                    <wp:lineTo x="0" y="21383"/>
                    <wp:lineTo x="21567" y="21383"/>
                    <wp:lineTo x="21567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9870" cy="13277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255" w:rsidRPr="00B078AE" w:rsidRDefault="00F15255" w:rsidP="006721DA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8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Génie des procédés : production d’ammoniac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F822A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91.35pt;margin-top:.05pt;width:718.1pt;height:104.55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" fillcolor="#e06721" stroked="f">
                <v:textbox inset="7mm,,,0">
                  <w:txbxContent>
                    <w:p w:rsidR="00F15255" w:rsidRPr="00B078AE" w:rsidRDefault="00F15255" w:rsidP="006721DA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78A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Génie des procédés : production d’ammoniac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21DA">
        <w:rPr>
          <w:rFonts w:ascii="Arial" w:hAnsi="Arial" w:cs="Arial"/>
          <w:noProof/>
          <w:sz w:val="20"/>
          <w:szCs w:val="20"/>
          <w:lang w:val="fr-BE" w:eastAsia="fr-BE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49135278" wp14:editId="054FA608">
                <wp:simplePos x="0" y="0"/>
                <wp:positionH relativeFrom="column">
                  <wp:posOffset>10763250</wp:posOffset>
                </wp:positionH>
                <wp:positionV relativeFrom="paragraph">
                  <wp:posOffset>2190115</wp:posOffset>
                </wp:positionV>
                <wp:extent cx="3589020" cy="432000"/>
                <wp:effectExtent l="0" t="0" r="0" b="6350"/>
                <wp:wrapTight wrapText="bothSides">
                  <wp:wrapPolygon edited="0">
                    <wp:start x="0" y="0"/>
                    <wp:lineTo x="0" y="20965"/>
                    <wp:lineTo x="21439" y="20965"/>
                    <wp:lineTo x="21439" y="0"/>
                    <wp:lineTo x="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43200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15255" w:rsidRPr="00B078AE" w:rsidRDefault="00F15255" w:rsidP="003C6451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78AE"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>Impact environnemental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5278" id="Zone de texte 16" o:spid="_x0000_s1027" type="#_x0000_t202" style="position:absolute;left:0;text-align:left;margin-left:847.5pt;margin-top:172.45pt;width:282.6pt;height:34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" fillcolor="#1e8d82" stroked="f">
                <v:textbox>
                  <w:txbxContent>
                    <w:p w:rsidR="00F15255" w:rsidRPr="00B078AE" w:rsidRDefault="00F15255" w:rsidP="003C6451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78AE"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>Impact environnemental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78AE"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BA12B9D" wp14:editId="51131467">
                <wp:simplePos x="0" y="0"/>
                <wp:positionH relativeFrom="column">
                  <wp:posOffset>-1118235</wp:posOffset>
                </wp:positionH>
                <wp:positionV relativeFrom="paragraph">
                  <wp:posOffset>6434455</wp:posOffset>
                </wp:positionV>
                <wp:extent cx="1797862" cy="3554057"/>
                <wp:effectExtent l="0" t="0" r="31115" b="279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E88AE" id="Grouper 89" o:spid="_x0000_s1026" style="position:absolute;margin-left:-88.05pt;margin-top:506.65pt;width:141.55pt;height:279.85pt;z-index:251803648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">
                <v:line id="Connecteur droit 85" o:spid="_x0000_s1027" style="position:absolute;flip:x y;visibility:visible;mso-wrap-style:squar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Lkf8QAAADbAAAADwAAAGRycy9kb3ducmV2LnhtbESP0WoCMRRE3wv+Q7gFX0QThVbdGsUK&#10;ivRtbT/gurlutt3cLJtU1369EQo+DjNzhlmsOleLM7Wh8qxhPFIgiAtvKi41fH1uhzMQISIbrD2T&#10;hisFWC17TwvMjL9wTudDLEWCcMhQg42xyaQMhSWHYeQb4uSdfOswJtmW0rR4SXBXy4lSr9JhxWnB&#10;YkMbS8XP4ddp+DvuZKPy6TyvBt9qsP7I7b5+17r/3K3fQETq4iP8394bDbMXuH9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uR/xAAAANsAAAAPAAAAAAAAAAAA&#10;AAAAAKECAABkcnMvZG93bnJldi54bWxQSwUGAAAAAAQABAD5AAAAkgMAAAAA&#10;" strokecolor="white" strokeweight="1.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B6CMQAAADbAAAADwAAAGRycy9kb3ducmV2LnhtbESPwW7CMBBE75X6D9ZW4oKKXQ6UhjiI&#10;IoFQb6H9gG28xIF4HcUG0n59jYTU42hm3mjy5eBacaE+NJ41vEwUCOLKm4ZrDV+fm+c5iBCRDbae&#10;ScMPBVgWjw85ZsZfuaTLPtYiQThkqMHG2GVShsqSwzDxHXHyDr53GJPsa2l6vCa4a+VUqZl02HBa&#10;sNjR2lJ12p+dht/vrexU+fpWNuOjGq8+Srtr37UePQ2rBYhIQ/wP39s7o2E+g9uX9AN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HoIxAAAANsAAAAPAAAAAAAAAAAA&#10;AAAAAKECAABkcnMvZG93bnJldi54bWxQSwUGAAAAAAQABAD5AAAAkgMAAAAA&#10;" strokecolor="white" strokeweight="1.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fk8MAAADbAAAADwAAAGRycy9kb3ducmV2LnhtbESPQWsCMRSE74L/ITzBi9RED1VXo2hB&#10;kd7W+gNeN8/N6uZl2aS67a9vCkKPw8x8w6w2navFndpQedYwGSsQxIU3FZcazh/7lzmIEJEN1p5J&#10;wzcF2Kz7vRVmxj84p/spliJBOGSowcbYZFKGwpLDMPYNcfIuvnUYk2xLaVp8JLir5VSpV+mw4rRg&#10;saE3S8Xt9OU0/HweZKPy2SKvRlc12r7n9ljvtB4Ouu0SRKQu/oef7aPRMJ/B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M35PDAAAA2wAAAA8AAAAAAAAAAAAA&#10;AAAAoQIAAGRycy9kb3ducmV2LnhtbFBLBQYAAAAABAAEAPkAAACRAwAAAAA=&#10;" strokecolor="white" strokeweight="1.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NL4cEAAADbAAAADwAAAGRycy9kb3ducmV2LnhtbERPS27CMBDdV+odrKnEBoENCwoBgyhS&#10;K8QuaQ8wxEMcGo+j2IWU0+MFEsun919teteIC3Wh9qxhMlYgiEtvaq40/Hx/juYgQkQ22HgmDf8U&#10;YLN+fVlhZvyVc7oUsRIphEOGGmyMbSZlKC05DGPfEifu5DuHMcGukqbDawp3jZwqNZMOa04NFlva&#10;WSp/iz+n4Xb8kq3K3xd5PTyr4faQ233zofXgrd8uQUTq41P8cO+Nhnkam76kH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0vhwQAAANsAAAAPAAAAAAAAAAAAAAAA&#10;AKECAABkcnMvZG93bnJldi54bWxQSwUGAAAAAAQABAD5AAAAjwMAAAAA&#10;" strokecolor="white" strokeweight="1.5pt">
                  <v:stroke dashstyle="1 1" endcap="round"/>
                </v:line>
              </v:group>
            </w:pict>
          </mc:Fallback>
        </mc:AlternateContent>
      </w:r>
      <w:r w:rsidR="00444FA2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2A29C" wp14:editId="542529CA">
                <wp:simplePos x="0" y="0"/>
                <wp:positionH relativeFrom="column">
                  <wp:posOffset>-702604</wp:posOffset>
                </wp:positionH>
                <wp:positionV relativeFrom="paragraph">
                  <wp:posOffset>-863600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553E0" id="Connecteur droit 90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5.3pt,-68pt" to="-55.3pt,6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" strokecolor="white [3212]" strokeweight="6pt">
                <v:stroke dashstyle="1 1" endcap="round"/>
              </v:line>
            </w:pict>
          </mc:Fallback>
        </mc:AlternateContent>
      </w:r>
      <w:r w:rsidR="00444FA2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0C11289" wp14:editId="79F0D7AD">
                <wp:simplePos x="0" y="0"/>
                <wp:positionH relativeFrom="column">
                  <wp:posOffset>-899795</wp:posOffset>
                </wp:positionH>
                <wp:positionV relativeFrom="paragraph">
                  <wp:posOffset>-1138631</wp:posOffset>
                </wp:positionV>
                <wp:extent cx="341194" cy="9926544"/>
                <wp:effectExtent l="0" t="0" r="190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9926544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23AF" id="Rectangle 91" o:spid="_x0000_s1026" style="position:absolute;margin-left:-70.85pt;margin-top:-89.65pt;width:26.85pt;height:781.6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" fillcolor="#48b6a8" stroked="f"/>
            </w:pict>
          </mc:Fallback>
        </mc:AlternateContent>
      </w:r>
      <w:r w:rsidR="00945931" w:rsidRPr="00945931">
        <w:t xml:space="preserve">  </w:t>
      </w:r>
    </w:p>
    <w:p w:rsidR="00AF7C19" w:rsidRDefault="00886B76" w:rsidP="003C6451">
      <w:pPr>
        <w:jc w:val="both"/>
      </w:pPr>
      <w:bookmarkStart w:id="0" w:name="_GoBack"/>
      <w:bookmarkEnd w:id="0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1E163FF" wp14:editId="3EC5EB27">
                <wp:simplePos x="0" y="0"/>
                <wp:positionH relativeFrom="column">
                  <wp:posOffset>4601688</wp:posOffset>
                </wp:positionH>
                <wp:positionV relativeFrom="paragraph">
                  <wp:posOffset>6037803</wp:posOffset>
                </wp:positionV>
                <wp:extent cx="1039091" cy="1551940"/>
                <wp:effectExtent l="57150" t="19050" r="66040" b="863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1" cy="15519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E0672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34BF" id="Connecteur droit 27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5pt,475.4pt" to="444.15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" strokecolor="#e06721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2C19871" wp14:editId="2801D55C">
                <wp:simplePos x="0" y="0"/>
                <wp:positionH relativeFrom="column">
                  <wp:posOffset>7600208</wp:posOffset>
                </wp:positionH>
                <wp:positionV relativeFrom="paragraph">
                  <wp:posOffset>6067491</wp:posOffset>
                </wp:positionV>
                <wp:extent cx="1338200" cy="1522887"/>
                <wp:effectExtent l="57150" t="19050" r="71755" b="9652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200" cy="15228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0672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BD9A" id="Connecteur droit 34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45pt,477.75pt" to="703.8pt,5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" strokecolor="#e06721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962E7A3" wp14:editId="125D416B">
                <wp:simplePos x="0" y="0"/>
                <wp:positionH relativeFrom="column">
                  <wp:posOffset>7600207</wp:posOffset>
                </wp:positionH>
                <wp:positionV relativeFrom="paragraph">
                  <wp:posOffset>2184260</wp:posOffset>
                </wp:positionV>
                <wp:extent cx="3168905" cy="4197927"/>
                <wp:effectExtent l="57150" t="19050" r="69850" b="889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905" cy="41979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0672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67FA2" id="Connecteur droit 30" o:spid="_x0000_s1026" style="position:absolute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45pt,172pt" to="847.95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" strokecolor="#e06721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EA35A40" wp14:editId="7BC9FB73">
                <wp:simplePos x="0" y="0"/>
                <wp:positionH relativeFrom="column">
                  <wp:posOffset>9734549</wp:posOffset>
                </wp:positionH>
                <wp:positionV relativeFrom="paragraph">
                  <wp:posOffset>2012315</wp:posOffset>
                </wp:positionV>
                <wp:extent cx="1038225" cy="161925"/>
                <wp:effectExtent l="57150" t="38100" r="66675" b="8572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0672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F77C" id="Connecteur droit 29" o:spid="_x0000_s1026" style="position:absolute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6.5pt,158.45pt" to="848.2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" strokecolor="#e06721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BE"/>
        </w:rPr>
        <w:drawing>
          <wp:anchor distT="0" distB="0" distL="114300" distR="114300" simplePos="0" relativeHeight="251359231" behindDoc="1" locked="0" layoutInCell="1" allowOverlap="1" wp14:anchorId="23E47388" wp14:editId="0E30E94C">
            <wp:simplePos x="0" y="0"/>
            <wp:positionH relativeFrom="column">
              <wp:posOffset>4953000</wp:posOffset>
            </wp:positionH>
            <wp:positionV relativeFrom="paragraph">
              <wp:posOffset>1373505</wp:posOffset>
            </wp:positionV>
            <wp:extent cx="4914900" cy="7771130"/>
            <wp:effectExtent l="0" t="0" r="0" b="1270"/>
            <wp:wrapTight wrapText="bothSides">
              <wp:wrapPolygon edited="0">
                <wp:start x="0" y="0"/>
                <wp:lineTo x="0" y="21551"/>
                <wp:lineTo x="21516" y="21551"/>
                <wp:lineTo x="2151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-sheet-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7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4D6">
        <w:rPr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0572C7A1" wp14:editId="1F6115C0">
                <wp:simplePos x="0" y="0"/>
                <wp:positionH relativeFrom="column">
                  <wp:posOffset>391795</wp:posOffset>
                </wp:positionH>
                <wp:positionV relativeFrom="paragraph">
                  <wp:posOffset>6268389</wp:posOffset>
                </wp:positionV>
                <wp:extent cx="4319905" cy="2879725"/>
                <wp:effectExtent l="0" t="0" r="23495" b="158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255" w:rsidRDefault="00F15255" w:rsidP="00355DFD">
                            <w:pPr>
                              <w:spacing w:before="240" w:after="240"/>
                              <w:rPr>
                                <w:i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B078AE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  <w:t>Qualitativement :</w:t>
                            </w:r>
                            <w:r w:rsidRPr="00B078AE">
                              <w:rPr>
                                <w:i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15255" w:rsidRPr="00355DFD" w:rsidRDefault="00F15255" w:rsidP="00DA1047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Haute pression mais difficile à mettre en place et couteux</w:t>
                            </w:r>
                          </w:p>
                          <w:p w:rsidR="00F15255" w:rsidRPr="00355DFD" w:rsidRDefault="00F15255" w:rsidP="00DA1047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Basse température mais réaction lente</w:t>
                            </w:r>
                          </w:p>
                          <w:p w:rsidR="00F15255" w:rsidRPr="00B078AE" w:rsidRDefault="00F15255" w:rsidP="00E24D10">
                            <w:pPr>
                              <w:spacing w:before="240" w:after="240"/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</w:pPr>
                            <w:r w:rsidRPr="00B078AE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  <w:t>Quantitativement :</w:t>
                            </w:r>
                          </w:p>
                          <w:p w:rsidR="00F15255" w:rsidRPr="00355DFD" w:rsidRDefault="00F15255" w:rsidP="00DA1047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Recyclage des réactifs via une purge augmentant le rendement</w:t>
                            </w:r>
                          </w:p>
                          <w:p w:rsidR="00F15255" w:rsidRPr="00355DFD" w:rsidRDefault="00F15255" w:rsidP="00DA1047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Pour un rendement de 80 %  530°C et 200 bars</w:t>
                            </w:r>
                          </w:p>
                          <w:p w:rsidR="00F15255" w:rsidRDefault="00F152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C7A1" id="Zone de texte 2" o:spid="_x0000_s1028" type="#_x0000_t202" style="position:absolute;left:0;text-align:left;margin-left:30.85pt;margin-top:493.55pt;width:340.15pt;height:226.7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" strokecolor="black [3213]" strokeweight=".25pt">
                <v:textbox>
                  <w:txbxContent>
                    <w:p w:rsidR="00F15255" w:rsidRDefault="00F15255" w:rsidP="00355DFD">
                      <w:pPr>
                        <w:spacing w:before="240" w:after="240"/>
                        <w:rPr>
                          <w:i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B078AE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  <w:t>Qualitativement :</w:t>
                      </w:r>
                      <w:r w:rsidRPr="00B078AE">
                        <w:rPr>
                          <w:i/>
                          <w:color w:val="365F91" w:themeColor="accent1" w:themeShade="BF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15255" w:rsidRPr="00355DFD" w:rsidRDefault="00F15255" w:rsidP="00DA1047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Haute pression mais difficile à mettre en place et couteux</w:t>
                      </w:r>
                    </w:p>
                    <w:p w:rsidR="00F15255" w:rsidRPr="00355DFD" w:rsidRDefault="00F15255" w:rsidP="00DA1047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Basse température mais réaction lente</w:t>
                      </w:r>
                    </w:p>
                    <w:p w:rsidR="00F15255" w:rsidRPr="00B078AE" w:rsidRDefault="00F15255" w:rsidP="00E24D10">
                      <w:pPr>
                        <w:spacing w:before="240" w:after="240"/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</w:pPr>
                      <w:r w:rsidRPr="00B078AE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  <w:t>Quantitativement :</w:t>
                      </w:r>
                    </w:p>
                    <w:p w:rsidR="00F15255" w:rsidRPr="00355DFD" w:rsidRDefault="00F15255" w:rsidP="00DA1047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Recyclage des réactifs via une purge augmentant le rendement</w:t>
                      </w:r>
                    </w:p>
                    <w:p w:rsidR="00F15255" w:rsidRPr="00355DFD" w:rsidRDefault="00F15255" w:rsidP="00DA1047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Pour un rendement de 80 %  530°C et 200 bars</w:t>
                      </w:r>
                    </w:p>
                    <w:p w:rsidR="00F15255" w:rsidRDefault="00F15255"/>
                  </w:txbxContent>
                </v:textbox>
                <w10:wrap type="square"/>
              </v:shape>
            </w:pict>
          </mc:Fallback>
        </mc:AlternateContent>
      </w:r>
      <w:r w:rsidR="005A439C">
        <w:rPr>
          <w:rFonts w:ascii="Arial" w:hAnsi="Arial" w:cs="Arial"/>
          <w:noProof/>
          <w:sz w:val="20"/>
          <w:szCs w:val="20"/>
          <w:lang w:val="fr-BE" w:eastAsia="fr-BE"/>
        </w:rPr>
        <w:drawing>
          <wp:anchor distT="0" distB="0" distL="114300" distR="114300" simplePos="0" relativeHeight="252073984" behindDoc="1" locked="0" layoutInCell="1" allowOverlap="1" wp14:anchorId="6A8C2B4F" wp14:editId="1E665742">
            <wp:simplePos x="0" y="0"/>
            <wp:positionH relativeFrom="margin">
              <wp:posOffset>13301980</wp:posOffset>
            </wp:positionH>
            <wp:positionV relativeFrom="paragraph">
              <wp:posOffset>8606155</wp:posOffset>
            </wp:positionV>
            <wp:extent cx="1008380" cy="626745"/>
            <wp:effectExtent l="0" t="0" r="1270" b="1905"/>
            <wp:wrapTight wrapText="bothSides">
              <wp:wrapPolygon edited="0">
                <wp:start x="0" y="0"/>
                <wp:lineTo x="0" y="21009"/>
                <wp:lineTo x="21219" y="21009"/>
                <wp:lineTo x="21219" y="0"/>
                <wp:lineTo x="0" y="0"/>
              </wp:wrapPolygon>
            </wp:wrapTight>
            <wp:docPr id="8" name="Image 8" descr="http://fb5f0486758144a84403-715dbefa8c2c831288a857ba6860b684.r20.cf3.rackcdn.com/Fair10/EPL_UC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b5f0486758144a84403-715dbefa8c2c831288a857ba6860b684.r20.cf3.rackcdn.com/Fair10/EPL_UCL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t="16352" r="8506" b="21004"/>
                    <a:stretch/>
                  </pic:blipFill>
                  <pic:spPr bwMode="auto">
                    <a:xfrm>
                      <a:off x="0" y="0"/>
                      <a:ext cx="100838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9C">
        <w:rPr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572E457C" wp14:editId="252C7CF7">
                <wp:simplePos x="0" y="0"/>
                <wp:positionH relativeFrom="column">
                  <wp:posOffset>8935720</wp:posOffset>
                </wp:positionH>
                <wp:positionV relativeFrom="paragraph">
                  <wp:posOffset>6283960</wp:posOffset>
                </wp:positionV>
                <wp:extent cx="4319905" cy="2814320"/>
                <wp:effectExtent l="0" t="0" r="23495" b="2413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255" w:rsidRDefault="005A439C" w:rsidP="00E24D10">
                            <w:pPr>
                              <w:spacing w:before="240" w:after="240"/>
                              <w:rPr>
                                <w:i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  <w:t>HAZOP</w:t>
                            </w:r>
                            <w:r w:rsidR="00F15255" w:rsidRPr="00B078AE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  <w:t>:</w:t>
                            </w:r>
                            <w:r w:rsidR="00F15255" w:rsidRPr="00B078AE">
                              <w:rPr>
                                <w:i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15255" w:rsidRPr="008A54D6" w:rsidRDefault="00F15255" w:rsidP="005C098C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Contrôle des installations tous les ans</w:t>
                            </w:r>
                          </w:p>
                          <w:p w:rsidR="00F15255" w:rsidRPr="008A54D6" w:rsidRDefault="00F15255" w:rsidP="005C098C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Tuyauterie adéquate</w:t>
                            </w:r>
                          </w:p>
                          <w:p w:rsidR="00F15255" w:rsidRPr="008A54D6" w:rsidRDefault="00F15255" w:rsidP="005C098C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Soupape et/ou disque de rupture</w:t>
                            </w:r>
                          </w:p>
                          <w:p w:rsidR="00F15255" w:rsidRDefault="00F15255" w:rsidP="00E24D10">
                            <w:pPr>
                              <w:spacing w:before="240" w:after="240"/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  <w:t>Soupape de sécurité</w:t>
                            </w:r>
                            <w:r w:rsidRPr="00B078AE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36"/>
                                <w:szCs w:val="36"/>
                              </w:rPr>
                              <w:t> :</w:t>
                            </w:r>
                          </w:p>
                          <w:p w:rsidR="00F15255" w:rsidRPr="008A54D6" w:rsidRDefault="00F15255" w:rsidP="007F1670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 xml:space="preserve">Dimensionnement d’une soupape de sécurité d’un tank d’ammoniac </w:t>
                            </w:r>
                          </w:p>
                          <w:p w:rsidR="00F15255" w:rsidRPr="008A54D6" w:rsidRDefault="00F15255" w:rsidP="007F1670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Situation : surpression dû à un feu de flaque</w:t>
                            </w:r>
                          </w:p>
                          <w:p w:rsidR="00F15255" w:rsidRDefault="00F15255" w:rsidP="007F16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457C" id="_x0000_s1029" type="#_x0000_t202" style="position:absolute;left:0;text-align:left;margin-left:703.6pt;margin-top:494.8pt;width:340.15pt;height:221.6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" strokecolor="black [3213]" strokeweight=".25pt">
                <v:textbox>
                  <w:txbxContent>
                    <w:p w:rsidR="00F15255" w:rsidRDefault="005A439C" w:rsidP="00E24D10">
                      <w:pPr>
                        <w:spacing w:before="240" w:after="240"/>
                        <w:rPr>
                          <w:i/>
                          <w:color w:val="365F9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  <w:t>HAZOP</w:t>
                      </w:r>
                      <w:r w:rsidR="00F15255" w:rsidRPr="00B078AE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  <w:t>:</w:t>
                      </w:r>
                      <w:r w:rsidR="00F15255" w:rsidRPr="00B078AE">
                        <w:rPr>
                          <w:i/>
                          <w:color w:val="365F91" w:themeColor="accent1" w:themeShade="BF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15255" w:rsidRPr="008A54D6" w:rsidRDefault="00F15255" w:rsidP="005C098C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Contrôle des installations tous les ans</w:t>
                      </w:r>
                    </w:p>
                    <w:p w:rsidR="00F15255" w:rsidRPr="008A54D6" w:rsidRDefault="00F15255" w:rsidP="005C098C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Tuyauterie adéquate</w:t>
                      </w:r>
                    </w:p>
                    <w:p w:rsidR="00F15255" w:rsidRPr="008A54D6" w:rsidRDefault="00F15255" w:rsidP="005C098C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Soupape et/ou disque de rupture</w:t>
                      </w:r>
                    </w:p>
                    <w:p w:rsidR="00F15255" w:rsidRDefault="00F15255" w:rsidP="00E24D10">
                      <w:pPr>
                        <w:spacing w:before="240" w:after="240"/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  <w:t>Soupape de sécurité</w:t>
                      </w:r>
                      <w:r w:rsidRPr="00B078AE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36"/>
                          <w:szCs w:val="36"/>
                        </w:rPr>
                        <w:t> :</w:t>
                      </w:r>
                    </w:p>
                    <w:p w:rsidR="00F15255" w:rsidRPr="008A54D6" w:rsidRDefault="00F15255" w:rsidP="007F1670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 xml:space="preserve">Dimensionnement d’une soupape de sécurité d’un tank d’ammoniac </w:t>
                      </w:r>
                    </w:p>
                    <w:p w:rsidR="00F15255" w:rsidRPr="008A54D6" w:rsidRDefault="00F15255" w:rsidP="007F1670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Situation : surpression dû à un feu de flaque</w:t>
                      </w:r>
                    </w:p>
                    <w:p w:rsidR="00F15255" w:rsidRDefault="00F15255" w:rsidP="007F1670"/>
                  </w:txbxContent>
                </v:textbox>
                <w10:wrap type="square"/>
              </v:shape>
            </w:pict>
          </mc:Fallback>
        </mc:AlternateContent>
      </w:r>
      <w:r w:rsidR="005A439C">
        <w:rPr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36C2DE2E" wp14:editId="6CD26B5E">
                <wp:simplePos x="0" y="0"/>
                <wp:positionH relativeFrom="column">
                  <wp:posOffset>390525</wp:posOffset>
                </wp:positionH>
                <wp:positionV relativeFrom="paragraph">
                  <wp:posOffset>4022090</wp:posOffset>
                </wp:positionV>
                <wp:extent cx="4319905" cy="1362075"/>
                <wp:effectExtent l="0" t="0" r="23495" b="28575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DFD" w:rsidRPr="00355DFD" w:rsidRDefault="00355DFD" w:rsidP="00E24D10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before="240"/>
                              <w:ind w:left="1349" w:hanging="357"/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 xml:space="preserve">Bilan de matière et d’énergie </w:t>
                            </w:r>
                          </w:p>
                          <w:p w:rsidR="00355DFD" w:rsidRPr="00355DFD" w:rsidRDefault="00355DFD" w:rsidP="00355DF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 xml:space="preserve">Réaction du reformage primaire à l’équilibre </w:t>
                            </w:r>
                          </w:p>
                          <w:p w:rsidR="00355DFD" w:rsidRPr="00355DFD" w:rsidRDefault="00355DFD" w:rsidP="00355DF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Nombre de tubes</w:t>
                            </w:r>
                          </w:p>
                          <w:p w:rsidR="00355DFD" w:rsidRPr="00355DFD" w:rsidRDefault="00355DFD" w:rsidP="00355DF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 xml:space="preserve">Outil </w:t>
                            </w:r>
                            <w:r w:rsidR="002608C5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 xml:space="preserve">informatique </w:t>
                            </w:r>
                            <w:r w:rsidRPr="00355DFD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de gestion</w:t>
                            </w:r>
                            <w:r w:rsidR="002608C5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 du plant</w:t>
                            </w:r>
                          </w:p>
                          <w:p w:rsidR="00355DFD" w:rsidRDefault="00355DFD" w:rsidP="00355D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DE2E" id="_x0000_s1030" type="#_x0000_t202" style="position:absolute;left:0;text-align:left;margin-left:30.75pt;margin-top:316.7pt;width:340.15pt;height:107.2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" strokecolor="black [3213]" strokeweight=".25pt">
                <v:textbox>
                  <w:txbxContent>
                    <w:p w:rsidR="00355DFD" w:rsidRPr="00355DFD" w:rsidRDefault="00355DFD" w:rsidP="00E24D10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before="240"/>
                        <w:ind w:left="1349" w:hanging="357"/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 xml:space="preserve">Bilan de matière et d’énergie </w:t>
                      </w:r>
                    </w:p>
                    <w:p w:rsidR="00355DFD" w:rsidRPr="00355DFD" w:rsidRDefault="00355DFD" w:rsidP="00355DF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 xml:space="preserve">Réaction du reformage primaire à l’équilibre </w:t>
                      </w:r>
                    </w:p>
                    <w:p w:rsidR="00355DFD" w:rsidRPr="00355DFD" w:rsidRDefault="00355DFD" w:rsidP="00355DF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Nombre de tubes</w:t>
                      </w:r>
                    </w:p>
                    <w:p w:rsidR="00355DFD" w:rsidRPr="00355DFD" w:rsidRDefault="00355DFD" w:rsidP="00355DF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 xml:space="preserve">Outil </w:t>
                      </w:r>
                      <w:r w:rsidR="002608C5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 xml:space="preserve">informatique </w:t>
                      </w:r>
                      <w:r w:rsidRPr="00355DFD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de gestion</w:t>
                      </w:r>
                      <w:r w:rsidR="002608C5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 du plant</w:t>
                      </w:r>
                    </w:p>
                    <w:p w:rsidR="00355DFD" w:rsidRDefault="00355DFD" w:rsidP="00355DFD"/>
                  </w:txbxContent>
                </v:textbox>
                <w10:wrap type="square"/>
              </v:shape>
            </w:pict>
          </mc:Fallback>
        </mc:AlternateContent>
      </w:r>
      <w:r w:rsidR="005A439C">
        <w:rPr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5F6DDB20" wp14:editId="147C3CB6">
                <wp:simplePos x="0" y="0"/>
                <wp:positionH relativeFrom="column">
                  <wp:posOffset>390525</wp:posOffset>
                </wp:positionH>
                <wp:positionV relativeFrom="paragraph">
                  <wp:posOffset>1783715</wp:posOffset>
                </wp:positionV>
                <wp:extent cx="4319905" cy="1368000"/>
                <wp:effectExtent l="0" t="0" r="23495" b="2286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36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255" w:rsidRPr="008A54D6" w:rsidRDefault="00F15255" w:rsidP="00E24D10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before="240"/>
                              <w:ind w:left="1349" w:hanging="357"/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Plant de production d’ammoniac à partir de méthane, d’air  et d’eau</w:t>
                            </w:r>
                          </w:p>
                          <w:p w:rsidR="00F15255" w:rsidRPr="008A54D6" w:rsidRDefault="00F15255" w:rsidP="006759F8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 xml:space="preserve">Récupération du CO2 -&gt; </w:t>
                            </w:r>
                            <w:proofErr w:type="spellStart"/>
                            <w:r w:rsidRPr="008A54D6">
                              <w:rPr>
                                <w:rFonts w:ascii="Corbel" w:eastAsiaTheme="minorEastAsia" w:hAnsi="Corbel" w:cs="Corbel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algocarburant</w:t>
                            </w:r>
                            <w:proofErr w:type="spellEnd"/>
                          </w:p>
                          <w:p w:rsidR="00F15255" w:rsidRPr="008A54D6" w:rsidRDefault="00F15255" w:rsidP="006759F8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8A54D6">
                              <w:rPr>
                                <w:rFonts w:ascii="Corbel" w:eastAsiaTheme="minorEastAsia" w:hAnsi="Corbel" w:cs="Corbel"/>
                                <w:color w:val="7F7F7F" w:themeColor="text1" w:themeTint="80"/>
                                <w:sz w:val="28"/>
                                <w:szCs w:val="28"/>
                                <w:lang w:val="fr-FR" w:eastAsia="fr-FR"/>
                              </w:rPr>
                              <w:t>Etude sécuritaire du site</w:t>
                            </w:r>
                          </w:p>
                          <w:p w:rsidR="00F15255" w:rsidRDefault="00F15255" w:rsidP="006759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DB20" id="_x0000_s1031" type="#_x0000_t202" style="position:absolute;left:0;text-align:left;margin-left:30.75pt;margin-top:140.45pt;width:340.15pt;height:107.7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" strokecolor="black [3213]" strokeweight=".25pt">
                <v:textbox>
                  <w:txbxContent>
                    <w:p w:rsidR="00F15255" w:rsidRPr="008A54D6" w:rsidRDefault="00F15255" w:rsidP="00E24D10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before="240"/>
                        <w:ind w:left="1349" w:hanging="357"/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Plant de production d’ammoniac à partir de méthane, d’air  et d’eau</w:t>
                      </w:r>
                    </w:p>
                    <w:p w:rsidR="00F15255" w:rsidRPr="008A54D6" w:rsidRDefault="00F15255" w:rsidP="006759F8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 xml:space="preserve">Récupération du CO2 -&gt; </w:t>
                      </w:r>
                      <w:proofErr w:type="spellStart"/>
                      <w:r w:rsidRPr="008A54D6">
                        <w:rPr>
                          <w:rFonts w:ascii="Corbel" w:eastAsiaTheme="minorEastAsia" w:hAnsi="Corbel" w:cs="Corbel"/>
                          <w:b/>
                          <w:i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algocarburant</w:t>
                      </w:r>
                      <w:proofErr w:type="spellEnd"/>
                    </w:p>
                    <w:p w:rsidR="00F15255" w:rsidRPr="008A54D6" w:rsidRDefault="00F15255" w:rsidP="006759F8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</w:pPr>
                      <w:r w:rsidRPr="008A54D6">
                        <w:rPr>
                          <w:rFonts w:ascii="Corbel" w:eastAsiaTheme="minorEastAsia" w:hAnsi="Corbel" w:cs="Corbel"/>
                          <w:color w:val="7F7F7F" w:themeColor="text1" w:themeTint="80"/>
                          <w:sz w:val="28"/>
                          <w:szCs w:val="28"/>
                          <w:lang w:val="fr-FR" w:eastAsia="fr-FR"/>
                        </w:rPr>
                        <w:t>Etude sécuritaire du site</w:t>
                      </w:r>
                    </w:p>
                    <w:p w:rsidR="00F15255" w:rsidRDefault="00F15255" w:rsidP="006759F8"/>
                  </w:txbxContent>
                </v:textbox>
                <w10:wrap type="square"/>
              </v:shape>
            </w:pict>
          </mc:Fallback>
        </mc:AlternateContent>
      </w:r>
      <w:r w:rsidR="002608C5">
        <w:rPr>
          <w:rFonts w:ascii="Arial" w:hAnsi="Arial" w:cs="Arial"/>
          <w:noProof/>
          <w:sz w:val="20"/>
          <w:szCs w:val="20"/>
          <w:lang w:val="fr-BE" w:eastAsia="fr-BE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7D31BCAC" wp14:editId="78201947">
                <wp:simplePos x="0" y="0"/>
                <wp:positionH relativeFrom="column">
                  <wp:posOffset>390525</wp:posOffset>
                </wp:positionH>
                <wp:positionV relativeFrom="paragraph">
                  <wp:posOffset>3593465</wp:posOffset>
                </wp:positionV>
                <wp:extent cx="3168000" cy="432000"/>
                <wp:effectExtent l="0" t="0" r="0" b="6350"/>
                <wp:wrapTight wrapText="bothSides">
                  <wp:wrapPolygon edited="0">
                    <wp:start x="0" y="0"/>
                    <wp:lineTo x="0" y="20965"/>
                    <wp:lineTo x="21435" y="20965"/>
                    <wp:lineTo x="21435" y="0"/>
                    <wp:lineTo x="0" y="0"/>
                  </wp:wrapPolygon>
                </wp:wrapTight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43200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15255" w:rsidRPr="00B078AE" w:rsidRDefault="002608C5" w:rsidP="003C6451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>Gestion</w:t>
                            </w:r>
                            <w:r w:rsidR="00F15255" w:rsidRPr="00B078AE"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de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  <w:r w:rsidR="00F15255" w:rsidRPr="00B078AE"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réactifs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BCAC" id="Zone de texte 20" o:spid="_x0000_s1032" type="#_x0000_t202" style="position:absolute;left:0;text-align:left;margin-left:30.75pt;margin-top:282.95pt;width:249.45pt;height:34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" fillcolor="#1e8d82" stroked="f">
                <v:textbox>
                  <w:txbxContent>
                    <w:p w:rsidR="00F15255" w:rsidRPr="00B078AE" w:rsidRDefault="002608C5" w:rsidP="003C6451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>Gestion</w:t>
                      </w:r>
                      <w:r w:rsidR="00F15255" w:rsidRPr="00B078AE"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 xml:space="preserve"> de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>s</w:t>
                      </w:r>
                      <w:r w:rsidR="00F15255" w:rsidRPr="00B078AE"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 xml:space="preserve"> réactifs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4D10">
        <w:rPr>
          <w:rFonts w:ascii="Arial" w:hAnsi="Arial" w:cs="Arial"/>
          <w:noProof/>
          <w:sz w:val="20"/>
          <w:szCs w:val="20"/>
          <w:lang w:val="fr-BE" w:eastAsia="fr-BE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0276B04F" wp14:editId="1E566F63">
                <wp:simplePos x="0" y="0"/>
                <wp:positionH relativeFrom="column">
                  <wp:posOffset>8933180</wp:posOffset>
                </wp:positionH>
                <wp:positionV relativeFrom="paragraph">
                  <wp:posOffset>5834190</wp:posOffset>
                </wp:positionV>
                <wp:extent cx="2769870" cy="447675"/>
                <wp:effectExtent l="0" t="0" r="0" b="9525"/>
                <wp:wrapTight wrapText="bothSides">
                  <wp:wrapPolygon edited="0">
                    <wp:start x="0" y="0"/>
                    <wp:lineTo x="0" y="21140"/>
                    <wp:lineTo x="21392" y="21140"/>
                    <wp:lineTo x="21392" y="0"/>
                    <wp:lineTo x="0" y="0"/>
                  </wp:wrapPolygon>
                </wp:wrapTight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447675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15255" w:rsidRPr="00B078AE" w:rsidRDefault="00F15255" w:rsidP="003C6451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78AE"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>Analyse de 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B04F" id="Zone de texte 17" o:spid="_x0000_s1033" type="#_x0000_t202" style="position:absolute;left:0;text-align:left;margin-left:703.4pt;margin-top:459.4pt;width:218.1pt;height:35.2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" fillcolor="#1e8d82" stroked="f">
                <v:textbox>
                  <w:txbxContent>
                    <w:p w:rsidR="00F15255" w:rsidRPr="00B078AE" w:rsidRDefault="00F15255" w:rsidP="003C6451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78AE"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>Analyse de sécurité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5DFD">
        <w:rPr>
          <w:rFonts w:ascii="Arial" w:hAnsi="Arial" w:cs="Arial"/>
          <w:noProof/>
          <w:sz w:val="20"/>
          <w:szCs w:val="20"/>
          <w:lang w:val="fr-BE" w:eastAsia="fr-BE"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74FBF4A4" wp14:editId="00E539F5">
                <wp:simplePos x="0" y="0"/>
                <wp:positionH relativeFrom="column">
                  <wp:posOffset>393065</wp:posOffset>
                </wp:positionH>
                <wp:positionV relativeFrom="paragraph">
                  <wp:posOffset>5838107</wp:posOffset>
                </wp:positionV>
                <wp:extent cx="4210050" cy="431800"/>
                <wp:effectExtent l="0" t="0" r="0" b="6350"/>
                <wp:wrapTight wrapText="bothSides">
                  <wp:wrapPolygon edited="0">
                    <wp:start x="0" y="0"/>
                    <wp:lineTo x="0" y="20965"/>
                    <wp:lineTo x="21502" y="20965"/>
                    <wp:lineTo x="21502" y="0"/>
                    <wp:lineTo x="0" y="0"/>
                  </wp:wrapPolygon>
                </wp:wrapTight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3180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255" w:rsidRPr="00B078AE" w:rsidRDefault="00F15255" w:rsidP="003C6451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78AE"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>Contraintes thermodynamiques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F4A4" id="Zone de texte 65" o:spid="_x0000_s1034" type="#_x0000_t202" style="position:absolute;left:0;text-align:left;margin-left:30.95pt;margin-top:459.7pt;width:331.5pt;height:34pt;z-index:-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" fillcolor="#1e8d82" stroked="f">
                <v:textbox>
                  <w:txbxContent>
                    <w:p w:rsidR="00F15255" w:rsidRPr="00B078AE" w:rsidRDefault="00F15255" w:rsidP="003C6451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78AE"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>Contraintes thermodynamiques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5255">
        <w:rPr>
          <w:rFonts w:ascii="Arial" w:hAnsi="Arial" w:cs="Arial"/>
          <w:noProof/>
          <w:sz w:val="20"/>
          <w:szCs w:val="20"/>
          <w:lang w:val="fr-BE" w:eastAsia="fr-BE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74ED2193" wp14:editId="482DFFBC">
                <wp:simplePos x="0" y="0"/>
                <wp:positionH relativeFrom="column">
                  <wp:posOffset>393065</wp:posOffset>
                </wp:positionH>
                <wp:positionV relativeFrom="paragraph">
                  <wp:posOffset>1355090</wp:posOffset>
                </wp:positionV>
                <wp:extent cx="2699385" cy="431800"/>
                <wp:effectExtent l="0" t="0" r="5715" b="6350"/>
                <wp:wrapTight wrapText="bothSides">
                  <wp:wrapPolygon edited="0">
                    <wp:start x="0" y="0"/>
                    <wp:lineTo x="0" y="20965"/>
                    <wp:lineTo x="21493" y="20965"/>
                    <wp:lineTo x="21493" y="0"/>
                    <wp:lineTo x="0" y="0"/>
                  </wp:wrapPolygon>
                </wp:wrapTight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43180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15255" w:rsidRPr="00B078AE" w:rsidRDefault="00F15255" w:rsidP="003C6451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78AE"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  <w:t>Notre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2193" id="Zone de texte 12" o:spid="_x0000_s1035" type="#_x0000_t202" style="position:absolute;left:0;text-align:left;margin-left:30.95pt;margin-top:106.7pt;width:212.55pt;height:34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" fillcolor="#1e8d82" stroked="f">
                <v:textbox>
                  <w:txbxContent>
                    <w:p w:rsidR="00F15255" w:rsidRPr="00B078AE" w:rsidRDefault="00F15255" w:rsidP="003C6451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78AE"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  <w:t>Notre Projet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670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86563E5" wp14:editId="34B5F5AD">
                <wp:simplePos x="0" y="0"/>
                <wp:positionH relativeFrom="margin">
                  <wp:posOffset>12515850</wp:posOffset>
                </wp:positionH>
                <wp:positionV relativeFrom="paragraph">
                  <wp:posOffset>167005</wp:posOffset>
                </wp:positionV>
                <wp:extent cx="1205865" cy="601980"/>
                <wp:effectExtent l="0" t="0" r="0" b="762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255" w:rsidRPr="00444FA2" w:rsidRDefault="00F15255" w:rsidP="006E68BF">
                            <w:pPr>
                              <w:pStyle w:val="Textedebulles"/>
                              <w:spacing w:line="400" w:lineRule="exact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FA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Groupe </w:t>
                            </w:r>
                            <w:r w:rsidRPr="00444FA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444FA2"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63E5" id="Zone de texte 6" o:spid="_x0000_s1036" type="#_x0000_t202" style="position:absolute;left:0;text-align:left;margin-left:985.5pt;margin-top:13.15pt;width:94.95pt;height:47.4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" filled="f" stroked="f">
                <v:textbox>
                  <w:txbxContent>
                    <w:p w:rsidR="00F15255" w:rsidRPr="00444FA2" w:rsidRDefault="00F15255" w:rsidP="006E68BF">
                      <w:pPr>
                        <w:pStyle w:val="Textedebulles"/>
                        <w:spacing w:line="400" w:lineRule="exact"/>
                        <w:jc w:val="center"/>
                        <w:rPr>
                          <w:rFonts w:ascii="Corbel" w:hAnsi="Corbel" w:cs="SegoePro-Light"/>
                          <w:b/>
                          <w:color w:val="1F497D" w:themeColor="text2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FA2">
                        <w:rPr>
                          <w:rFonts w:ascii="Corbel" w:hAnsi="Corbel" w:cs="SegoePro-Light"/>
                          <w:b/>
                          <w:color w:val="E0672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Groupe </w:t>
                      </w:r>
                      <w:r w:rsidRPr="00444FA2">
                        <w:rPr>
                          <w:rFonts w:ascii="Corbel" w:hAnsi="Corbel" w:cs="SegoePro-Light"/>
                          <w:b/>
                          <w:color w:val="1F497D" w:themeColor="text2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444FA2">
                        <w:rPr>
                          <w:rFonts w:ascii="Corbel" w:hAnsi="Corbel" w:cs="SegoePro-Light"/>
                          <w:b/>
                          <w:color w:val="EC974C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7C19" w:rsidSect="00B078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3814" w:h="168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E35" w:rsidRDefault="00341E35" w:rsidP="00B51FFB">
      <w:r>
        <w:separator/>
      </w:r>
    </w:p>
  </w:endnote>
  <w:endnote w:type="continuationSeparator" w:id="0">
    <w:p w:rsidR="00341E35" w:rsidRDefault="00341E35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55" w:rsidRDefault="00F152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55" w:rsidRDefault="00F152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55" w:rsidRDefault="00F152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E35" w:rsidRDefault="00341E35" w:rsidP="00B51FFB">
      <w:r>
        <w:separator/>
      </w:r>
    </w:p>
  </w:footnote>
  <w:footnote w:type="continuationSeparator" w:id="0">
    <w:p w:rsidR="00341E35" w:rsidRDefault="00341E35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55" w:rsidRDefault="00F1525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55" w:rsidRDefault="00F152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55" w:rsidRDefault="00F1525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916B1"/>
    <w:multiLevelType w:val="hybridMultilevel"/>
    <w:tmpl w:val="DD8261C4"/>
    <w:lvl w:ilvl="0" w:tplc="08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27C7316"/>
    <w:multiLevelType w:val="hybridMultilevel"/>
    <w:tmpl w:val="BF68A6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4404F"/>
    <w:multiLevelType w:val="hybridMultilevel"/>
    <w:tmpl w:val="C50A97BC"/>
    <w:lvl w:ilvl="0" w:tplc="080C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19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F5F65"/>
    <w:multiLevelType w:val="hybridMultilevel"/>
    <w:tmpl w:val="CE6EF4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138AB"/>
    <w:multiLevelType w:val="hybridMultilevel"/>
    <w:tmpl w:val="85EAF31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1C2FBD"/>
    <w:multiLevelType w:val="multilevel"/>
    <w:tmpl w:val="6AB6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00D16"/>
    <w:multiLevelType w:val="hybridMultilevel"/>
    <w:tmpl w:val="81A88DD8"/>
    <w:lvl w:ilvl="0" w:tplc="08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7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AC1778"/>
    <w:multiLevelType w:val="hybridMultilevel"/>
    <w:tmpl w:val="3334BDB2"/>
    <w:lvl w:ilvl="0" w:tplc="08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2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"/>
  </w:num>
  <w:num w:numId="3">
    <w:abstractNumId w:val="24"/>
  </w:num>
  <w:num w:numId="4">
    <w:abstractNumId w:val="9"/>
  </w:num>
  <w:num w:numId="5">
    <w:abstractNumId w:val="22"/>
  </w:num>
  <w:num w:numId="6">
    <w:abstractNumId w:val="2"/>
  </w:num>
  <w:num w:numId="7">
    <w:abstractNumId w:val="6"/>
  </w:num>
  <w:num w:numId="8">
    <w:abstractNumId w:val="19"/>
  </w:num>
  <w:num w:numId="9">
    <w:abstractNumId w:val="25"/>
  </w:num>
  <w:num w:numId="10">
    <w:abstractNumId w:val="34"/>
  </w:num>
  <w:num w:numId="11">
    <w:abstractNumId w:val="38"/>
  </w:num>
  <w:num w:numId="12">
    <w:abstractNumId w:val="35"/>
  </w:num>
  <w:num w:numId="13">
    <w:abstractNumId w:val="42"/>
  </w:num>
  <w:num w:numId="14">
    <w:abstractNumId w:val="46"/>
  </w:num>
  <w:num w:numId="15">
    <w:abstractNumId w:val="17"/>
  </w:num>
  <w:num w:numId="16">
    <w:abstractNumId w:val="12"/>
  </w:num>
  <w:num w:numId="17">
    <w:abstractNumId w:val="1"/>
  </w:num>
  <w:num w:numId="18">
    <w:abstractNumId w:val="7"/>
  </w:num>
  <w:num w:numId="19">
    <w:abstractNumId w:val="39"/>
  </w:num>
  <w:num w:numId="20">
    <w:abstractNumId w:val="27"/>
  </w:num>
  <w:num w:numId="21">
    <w:abstractNumId w:val="31"/>
  </w:num>
  <w:num w:numId="22">
    <w:abstractNumId w:val="21"/>
  </w:num>
  <w:num w:numId="23">
    <w:abstractNumId w:val="37"/>
  </w:num>
  <w:num w:numId="24">
    <w:abstractNumId w:val="5"/>
  </w:num>
  <w:num w:numId="25">
    <w:abstractNumId w:val="4"/>
  </w:num>
  <w:num w:numId="26">
    <w:abstractNumId w:val="23"/>
  </w:num>
  <w:num w:numId="27">
    <w:abstractNumId w:val="29"/>
  </w:num>
  <w:num w:numId="28">
    <w:abstractNumId w:val="0"/>
  </w:num>
  <w:num w:numId="29">
    <w:abstractNumId w:val="33"/>
  </w:num>
  <w:num w:numId="30">
    <w:abstractNumId w:val="10"/>
  </w:num>
  <w:num w:numId="31">
    <w:abstractNumId w:val="16"/>
  </w:num>
  <w:num w:numId="32">
    <w:abstractNumId w:val="20"/>
  </w:num>
  <w:num w:numId="33">
    <w:abstractNumId w:val="40"/>
  </w:num>
  <w:num w:numId="34">
    <w:abstractNumId w:val="8"/>
  </w:num>
  <w:num w:numId="35">
    <w:abstractNumId w:val="43"/>
  </w:num>
  <w:num w:numId="36">
    <w:abstractNumId w:val="32"/>
  </w:num>
  <w:num w:numId="37">
    <w:abstractNumId w:val="11"/>
  </w:num>
  <w:num w:numId="38">
    <w:abstractNumId w:val="45"/>
  </w:num>
  <w:num w:numId="39">
    <w:abstractNumId w:val="13"/>
  </w:num>
  <w:num w:numId="40">
    <w:abstractNumId w:val="18"/>
  </w:num>
  <w:num w:numId="41">
    <w:abstractNumId w:val="28"/>
  </w:num>
  <w:num w:numId="42">
    <w:abstractNumId w:val="14"/>
  </w:num>
  <w:num w:numId="43">
    <w:abstractNumId w:val="30"/>
  </w:num>
  <w:num w:numId="44">
    <w:abstractNumId w:val="36"/>
  </w:num>
  <w:num w:numId="45">
    <w:abstractNumId w:val="15"/>
  </w:num>
  <w:num w:numId="46">
    <w:abstractNumId w:val="41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removePersonalInformation/>
  <w:removeDateAndTime/>
  <w:activeWritingStyle w:appName="MSWord" w:lang="fr-FR" w:vendorID="64" w:dllVersion="131078" w:nlCheck="1" w:checkStyle="1"/>
  <w:activeWritingStyle w:appName="MSWord" w:lang="fr-BE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A2"/>
    <w:rsid w:val="000E5A1F"/>
    <w:rsid w:val="001B01AB"/>
    <w:rsid w:val="001B55A0"/>
    <w:rsid w:val="002303A4"/>
    <w:rsid w:val="002319E2"/>
    <w:rsid w:val="002608C5"/>
    <w:rsid w:val="00260D98"/>
    <w:rsid w:val="00341E35"/>
    <w:rsid w:val="00355DFD"/>
    <w:rsid w:val="003615FE"/>
    <w:rsid w:val="00380ED0"/>
    <w:rsid w:val="003C6451"/>
    <w:rsid w:val="003D445D"/>
    <w:rsid w:val="003E7D29"/>
    <w:rsid w:val="004228E2"/>
    <w:rsid w:val="00427934"/>
    <w:rsid w:val="0043288E"/>
    <w:rsid w:val="00444FA2"/>
    <w:rsid w:val="00446CB6"/>
    <w:rsid w:val="004B60AA"/>
    <w:rsid w:val="004C7EA9"/>
    <w:rsid w:val="00533C46"/>
    <w:rsid w:val="005A15D7"/>
    <w:rsid w:val="005A439C"/>
    <w:rsid w:val="005C098C"/>
    <w:rsid w:val="006721DA"/>
    <w:rsid w:val="006759F8"/>
    <w:rsid w:val="006E68BF"/>
    <w:rsid w:val="0075570E"/>
    <w:rsid w:val="00773A5E"/>
    <w:rsid w:val="00791F2D"/>
    <w:rsid w:val="007F1670"/>
    <w:rsid w:val="008131F3"/>
    <w:rsid w:val="008424FA"/>
    <w:rsid w:val="00886B76"/>
    <w:rsid w:val="008A54D6"/>
    <w:rsid w:val="00945931"/>
    <w:rsid w:val="00965A0A"/>
    <w:rsid w:val="00AA6C16"/>
    <w:rsid w:val="00AF7C19"/>
    <w:rsid w:val="00B078AE"/>
    <w:rsid w:val="00B47022"/>
    <w:rsid w:val="00B51FFB"/>
    <w:rsid w:val="00BC5ADF"/>
    <w:rsid w:val="00BE5C04"/>
    <w:rsid w:val="00CE06E8"/>
    <w:rsid w:val="00D326EE"/>
    <w:rsid w:val="00D8598A"/>
    <w:rsid w:val="00D873DD"/>
    <w:rsid w:val="00DA1047"/>
    <w:rsid w:val="00DC5877"/>
    <w:rsid w:val="00E207D5"/>
    <w:rsid w:val="00E24D10"/>
    <w:rsid w:val="00E27B5B"/>
    <w:rsid w:val="00E76932"/>
    <w:rsid w:val="00F15255"/>
    <w:rsid w:val="00F52B97"/>
    <w:rsid w:val="00F93E26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B078A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12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5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23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0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53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2014-12-17T12:02:00Z</dcterms:created>
  <dcterms:modified xsi:type="dcterms:W3CDTF">2014-12-17T15:32:00Z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